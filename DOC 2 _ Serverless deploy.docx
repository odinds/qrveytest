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3852D" w14:textId="550D81F2" w:rsidR="00AC1F83" w:rsidRDefault="00AC1F83" w:rsidP="00AC1F83">
      <w:pPr>
        <w:pStyle w:val="Prrafodelista"/>
        <w:numPr>
          <w:ilvl w:val="0"/>
          <w:numId w:val="1"/>
        </w:numPr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–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7D9BAAEF" w14:textId="023EFBE2" w:rsidR="008244AF" w:rsidRDefault="00AC1F83">
      <w:r>
        <w:rPr>
          <w:noProof/>
        </w:rPr>
        <w:drawing>
          <wp:inline distT="0" distB="0" distL="0" distR="0" wp14:anchorId="07E089E3" wp14:editId="6E3EE0D7">
            <wp:extent cx="5612130" cy="333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ADD8" w14:textId="76C76589" w:rsidR="00AC1F83" w:rsidRDefault="00AC1F83">
      <w:proofErr w:type="spellStart"/>
      <w:r>
        <w:t>Result</w:t>
      </w:r>
      <w:proofErr w:type="spellEnd"/>
    </w:p>
    <w:p w14:paraId="7FDAB369" w14:textId="73BB5E4C" w:rsidR="00AC1F83" w:rsidRDefault="00AC1F83">
      <w:r>
        <w:rPr>
          <w:noProof/>
        </w:rPr>
        <w:drawing>
          <wp:inline distT="0" distB="0" distL="0" distR="0" wp14:anchorId="761D88C2" wp14:editId="27AB7471">
            <wp:extent cx="5612130" cy="40436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F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B92B1" w14:textId="77777777" w:rsidR="00D42CC6" w:rsidRDefault="00D42CC6" w:rsidP="00AC1F83">
      <w:pPr>
        <w:spacing w:after="0" w:line="240" w:lineRule="auto"/>
      </w:pPr>
      <w:r>
        <w:separator/>
      </w:r>
    </w:p>
  </w:endnote>
  <w:endnote w:type="continuationSeparator" w:id="0">
    <w:p w14:paraId="42820770" w14:textId="77777777" w:rsidR="00D42CC6" w:rsidRDefault="00D42CC6" w:rsidP="00AC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B1904" w14:textId="77777777" w:rsidR="00AC1F83" w:rsidRDefault="00AC1F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571B1" w14:textId="77777777" w:rsidR="00AC1F83" w:rsidRDefault="00AC1F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66D03" w14:textId="77777777" w:rsidR="00AC1F83" w:rsidRDefault="00AC1F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83DB5" w14:textId="77777777" w:rsidR="00D42CC6" w:rsidRDefault="00D42CC6" w:rsidP="00AC1F83">
      <w:pPr>
        <w:spacing w:after="0" w:line="240" w:lineRule="auto"/>
      </w:pPr>
      <w:r>
        <w:separator/>
      </w:r>
    </w:p>
  </w:footnote>
  <w:footnote w:type="continuationSeparator" w:id="0">
    <w:p w14:paraId="628C96A4" w14:textId="77777777" w:rsidR="00D42CC6" w:rsidRDefault="00D42CC6" w:rsidP="00AC1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EC9A6" w14:textId="77777777" w:rsidR="00AC1F83" w:rsidRDefault="00AC1F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EC010" w14:textId="3F82CC88" w:rsidR="00AC1F83" w:rsidRDefault="00AC1F8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1F7683D" wp14:editId="7F9F142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acc446398f437cf4bc0080f5" descr="{&quot;HashCode&quot;:41151361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1E9B11" w14:textId="27A5AE9E" w:rsidR="00AC1F83" w:rsidRPr="00AC1F83" w:rsidRDefault="00AC1F83" w:rsidP="00AC1F8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F7683D" id="_x0000_t202" coordsize="21600,21600" o:spt="202" path="m,l,21600r21600,l21600,xe">
              <v:stroke joinstyle="miter"/>
              <v:path gradientshapeok="t" o:connecttype="rect"/>
            </v:shapetype>
            <v:shape id="MSIPCMacc446398f437cf4bc0080f5" o:spid="_x0000_s1026" type="#_x0000_t202" alt="{&quot;HashCode&quot;:411513612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3C1E9B11" w14:textId="27A5AE9E" w:rsidR="00AC1F83" w:rsidRPr="00AC1F83" w:rsidRDefault="00AC1F83" w:rsidP="00AC1F8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082F7" w14:textId="77777777" w:rsidR="00AC1F83" w:rsidRDefault="00AC1F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15C6B"/>
    <w:multiLevelType w:val="hybridMultilevel"/>
    <w:tmpl w:val="52C24D60"/>
    <w:lvl w:ilvl="0" w:tplc="88967A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5E7D4C"/>
    <w:rsid w:val="008A1122"/>
    <w:rsid w:val="00AC1F83"/>
    <w:rsid w:val="00BF3E13"/>
    <w:rsid w:val="00D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5B439"/>
  <w15:chartTrackingRefBased/>
  <w15:docId w15:val="{BE30E95D-F5C9-435A-98F8-977CE5C8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F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1F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F83"/>
  </w:style>
  <w:style w:type="paragraph" w:styleId="Piedepgina">
    <w:name w:val="footer"/>
    <w:basedOn w:val="Normal"/>
    <w:link w:val="PiedepginaCar"/>
    <w:uiPriority w:val="99"/>
    <w:unhideWhenUsed/>
    <w:rsid w:val="00AC1F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4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Arbey Sarmiento Amaya</dc:creator>
  <cp:keywords/>
  <dc:description/>
  <cp:lastModifiedBy>Daniel Arbey Sarmiento Amaya</cp:lastModifiedBy>
  <cp:revision>2</cp:revision>
  <dcterms:created xsi:type="dcterms:W3CDTF">2021-04-28T01:59:00Z</dcterms:created>
  <dcterms:modified xsi:type="dcterms:W3CDTF">2021-04-28T02:03:00Z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iteId">
    <vt:lpwstr>b5e244bd-c492-495b-8b10-61bfd453e423</vt:lpwstr>
  </property>
  <property fmtid="{D5CDD505-2E9C-101B-9397-08002B2CF9AE}" pid="4" name="MSIP_Label_71bdff26-5887-4e5c-8426-6e404c233df0_Owner">
    <vt:lpwstr>daniel.sarmiento@banistmo.com</vt:lpwstr>
  </property>
  <property fmtid="{D5CDD505-2E9C-101B-9397-08002B2CF9AE}" pid="5" name="MSIP_Label_71bdff26-5887-4e5c-8426-6e404c233df0_SetDate">
    <vt:lpwstr>2021-04-28T02:03:09.5488813Z</vt:lpwstr>
  </property>
  <property fmtid="{D5CDD505-2E9C-101B-9397-08002B2CF9AE}" pid="6" name="MSIP_Label_71bdff26-5887-4e5c-8426-6e404c233df0_Name">
    <vt:lpwstr>Interna</vt:lpwstr>
  </property>
  <property fmtid="{D5CDD505-2E9C-101B-9397-08002B2CF9AE}" pid="7" name="MSIP_Label_71bdff26-5887-4e5c-8426-6e404c233df0_Application">
    <vt:lpwstr>Microsoft Azure Information Protection</vt:lpwstr>
  </property>
  <property fmtid="{D5CDD505-2E9C-101B-9397-08002B2CF9AE}" pid="8" name="MSIP_Label_71bdff26-5887-4e5c-8426-6e404c233df0_ActionId">
    <vt:lpwstr>1641ce9e-d794-48ac-8301-9f1fa5e416fb</vt:lpwstr>
  </property>
  <property fmtid="{D5CDD505-2E9C-101B-9397-08002B2CF9AE}" pid="9" name="MSIP_Label_71bdff26-5887-4e5c-8426-6e404c233df0_Extended_MSFT_Method">
    <vt:lpwstr>Manual</vt:lpwstr>
  </property>
  <property fmtid="{D5CDD505-2E9C-101B-9397-08002B2CF9AE}" pid="10" name="Sensitivity">
    <vt:lpwstr>Interna</vt:lpwstr>
  </property>
</Properties>
</file>